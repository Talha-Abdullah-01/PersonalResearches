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1D6C0C" w:rsidP="00FD4A68">
      <w:pPr>
        <w:pStyle w:val="LabTitle"/>
        <w:rPr>
          <w:rStyle w:val="LabTitleInstVersred"/>
          <w:b/>
          <w:color w:val="auto"/>
        </w:rPr>
      </w:pPr>
      <w:r>
        <w:t>Make it happen!</w:t>
      </w:r>
      <w:r w:rsidR="00024A49">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9D2C27" w:rsidRPr="00BB73FF" w:rsidRDefault="009D2C27" w:rsidP="0014219C">
      <w:pPr>
        <w:pStyle w:val="LabSection"/>
      </w:pPr>
      <w:r w:rsidRPr="00BB73FF">
        <w:t>Objective</w:t>
      </w:r>
      <w:r w:rsidR="006E6581">
        <w:t>s</w:t>
      </w:r>
    </w:p>
    <w:p w:rsidR="00554B4E" w:rsidRPr="004C0909" w:rsidRDefault="001D6C0C" w:rsidP="00963E34">
      <w:pPr>
        <w:pStyle w:val="BodyTextL25Bold"/>
      </w:pPr>
      <w:r w:rsidRPr="001D6C0C">
        <w:t xml:space="preserve">Explain the operation of the </w:t>
      </w:r>
      <w:r w:rsidR="00867971">
        <w:t>a</w:t>
      </w:r>
      <w:r w:rsidRPr="001D6C0C">
        <w:t>pplication layer in providing support to end-user applications</w:t>
      </w:r>
      <w:r>
        <w:t>.</w:t>
      </w:r>
    </w:p>
    <w:p w:rsidR="00BD2D6C" w:rsidRPr="00BD2D6C" w:rsidRDefault="001D6C0C" w:rsidP="00FE6E17">
      <w:pPr>
        <w:pStyle w:val="LabSection"/>
        <w:numPr>
          <w:ilvl w:val="0"/>
          <w:numId w:val="13"/>
        </w:numPr>
      </w:pPr>
      <w:r w:rsidRPr="001D6C0C">
        <w:rPr>
          <w:rFonts w:eastAsia="Calibri"/>
          <w:b w:val="0"/>
          <w:bCs w:val="0"/>
          <w:iCs w:val="0"/>
          <w:sz w:val="20"/>
        </w:rPr>
        <w:t>Students will apply</w:t>
      </w:r>
      <w:bookmarkStart w:id="0" w:name="_GoBack"/>
      <w:bookmarkEnd w:id="0"/>
      <w:r w:rsidRPr="001D6C0C">
        <w:rPr>
          <w:rFonts w:eastAsia="Calibri"/>
          <w:b w:val="0"/>
          <w:bCs w:val="0"/>
          <w:iCs w:val="0"/>
          <w:sz w:val="20"/>
        </w:rPr>
        <w:t xml:space="preserve"> new knowledge of application layer protocols and methods of the TCP/IP layer in streamlining data/network communication</w:t>
      </w:r>
      <w:r w:rsidR="00FE6E17" w:rsidRPr="00FE6E17">
        <w:rPr>
          <w:rFonts w:eastAsia="Calibri"/>
          <w:b w:val="0"/>
          <w:bCs w:val="0"/>
          <w:iCs w:val="0"/>
          <w:sz w:val="20"/>
        </w:rPr>
        <w:t>.</w:t>
      </w:r>
    </w:p>
    <w:p w:rsidR="00C07FD9" w:rsidRPr="00C07FD9" w:rsidRDefault="009D2C27" w:rsidP="00BD2D6C">
      <w:pPr>
        <w:pStyle w:val="LabSection"/>
      </w:pPr>
      <w:r>
        <w:t xml:space="preserve">Background </w:t>
      </w:r>
      <w:r w:rsidR="001D6C0C">
        <w:t>/</w:t>
      </w:r>
      <w:r w:rsidR="00672919">
        <w:t>Scenario</w:t>
      </w:r>
    </w:p>
    <w:p w:rsidR="00353545" w:rsidRDefault="00633932" w:rsidP="001D6C0C">
      <w:pPr>
        <w:pStyle w:val="BodyTextL50"/>
        <w:rPr>
          <w:rFonts w:eastAsia="Times New Roman"/>
          <w:b/>
          <w:bCs/>
          <w:iCs/>
          <w:sz w:val="24"/>
        </w:rPr>
      </w:pPr>
      <w:r w:rsidRPr="00662488">
        <w:rPr>
          <w:rFonts w:eastAsia="Times New Roman"/>
          <w:bCs/>
          <w:iCs/>
          <w:szCs w:val="20"/>
        </w:rPr>
        <w:t>Refer to the</w:t>
      </w:r>
      <w:r w:rsidR="007566EC">
        <w:rPr>
          <w:rFonts w:eastAsia="Times New Roman"/>
          <w:bCs/>
          <w:iCs/>
          <w:szCs w:val="20"/>
        </w:rPr>
        <w:t xml:space="preserve"> </w:t>
      </w:r>
      <w:r w:rsidRPr="00633932">
        <w:rPr>
          <w:rFonts w:eastAsia="Times New Roman"/>
          <w:bCs/>
          <w:iCs/>
          <w:szCs w:val="20"/>
        </w:rPr>
        <w:t>modeling activity from</w:t>
      </w:r>
      <w:r w:rsidRPr="00662488">
        <w:rPr>
          <w:rFonts w:eastAsia="Times New Roman"/>
          <w:bCs/>
          <w:iCs/>
          <w:szCs w:val="20"/>
        </w:rPr>
        <w:t xml:space="preserve"> the beginning of this chapter as the basis for this activity.</w:t>
      </w:r>
      <w:r w:rsidRPr="00633932" w:rsidDel="00633932">
        <w:rPr>
          <w:rFonts w:eastAsia="Times New Roman"/>
          <w:b/>
          <w:bCs/>
          <w:iCs/>
          <w:sz w:val="24"/>
        </w:rPr>
        <w:t xml:space="preserve"> </w:t>
      </w:r>
    </w:p>
    <w:p w:rsidR="001D6C0C" w:rsidRPr="001D6C0C" w:rsidRDefault="001D6C0C" w:rsidP="001D6C0C">
      <w:pPr>
        <w:pStyle w:val="BodyTextL50"/>
      </w:pPr>
      <w:r w:rsidRPr="001D6C0C">
        <w:t>Your IP telephones were installed in a half day vs. the full week originally anticipated. Your network has been restored to full capacity</w:t>
      </w:r>
      <w:r w:rsidR="00633932">
        <w:t xml:space="preserve"> and network applications are available for your use</w:t>
      </w:r>
      <w:r w:rsidRPr="001D6C0C">
        <w:t>.  You have the same emails to answer and quotes to write for your manager’s approval.</w:t>
      </w:r>
    </w:p>
    <w:p w:rsidR="001D6C0C" w:rsidRPr="001D6C0C" w:rsidRDefault="001D6C0C" w:rsidP="001D6C0C">
      <w:pPr>
        <w:pStyle w:val="BodyTextL50"/>
      </w:pPr>
      <w:r w:rsidRPr="001D6C0C">
        <w:t xml:space="preserve">Use the same </w:t>
      </w:r>
      <w:r w:rsidR="00867971">
        <w:t>scenario</w:t>
      </w:r>
      <w:r w:rsidRPr="001D6C0C">
        <w:t xml:space="preserve"> you </w:t>
      </w:r>
      <w:r w:rsidR="00867971">
        <w:t>completed</w:t>
      </w:r>
      <w:r w:rsidRPr="001D6C0C">
        <w:t xml:space="preserve"> </w:t>
      </w:r>
      <w:r w:rsidR="00633932">
        <w:t>in the introduction modeling activity to</w:t>
      </w:r>
      <w:r w:rsidRPr="001D6C0C">
        <w:t xml:space="preserve"> answer the following questions:</w:t>
      </w:r>
    </w:p>
    <w:p w:rsidR="001D6C0C" w:rsidRPr="001D6C0C" w:rsidRDefault="001D6C0C" w:rsidP="00867971">
      <w:pPr>
        <w:pStyle w:val="BodyTextL50"/>
        <w:numPr>
          <w:ilvl w:val="0"/>
          <w:numId w:val="26"/>
        </w:numPr>
        <w:rPr>
          <w:b/>
        </w:rPr>
      </w:pPr>
      <w:r w:rsidRPr="001D6C0C">
        <w:rPr>
          <w:b/>
        </w:rPr>
        <w:t>Emails</w:t>
      </w:r>
    </w:p>
    <w:p w:rsidR="001D6C0C" w:rsidRPr="001D6C0C" w:rsidRDefault="00633932" w:rsidP="005B3631">
      <w:pPr>
        <w:pStyle w:val="BodyTextL50"/>
        <w:numPr>
          <w:ilvl w:val="0"/>
          <w:numId w:val="13"/>
        </w:numPr>
        <w:ind w:left="1080"/>
      </w:pPr>
      <w:r>
        <w:t>W</w:t>
      </w:r>
      <w:r w:rsidR="001D6C0C" w:rsidRPr="001D6C0C">
        <w:t>hat method(s) can you use to send email correspondence</w:t>
      </w:r>
      <w:r>
        <w:t xml:space="preserve"> now that the network is working</w:t>
      </w:r>
      <w:r w:rsidR="001D6C0C" w:rsidRPr="001D6C0C">
        <w:t xml:space="preserve">?  </w:t>
      </w:r>
    </w:p>
    <w:p w:rsidR="001D6C0C" w:rsidRPr="001D6C0C" w:rsidRDefault="00633932" w:rsidP="005B3631">
      <w:pPr>
        <w:pStyle w:val="BodyTextL50"/>
        <w:numPr>
          <w:ilvl w:val="0"/>
          <w:numId w:val="13"/>
        </w:numPr>
        <w:ind w:left="1080"/>
      </w:pPr>
      <w:r>
        <w:t>W</w:t>
      </w:r>
      <w:r w:rsidR="001D6C0C" w:rsidRPr="001D6C0C">
        <w:t xml:space="preserve">hat format will your emails be sent over the network?  </w:t>
      </w:r>
    </w:p>
    <w:p w:rsidR="001D6C0C" w:rsidRPr="001D6C0C" w:rsidRDefault="00633932" w:rsidP="005B3631">
      <w:pPr>
        <w:pStyle w:val="BodyTextL50"/>
        <w:numPr>
          <w:ilvl w:val="0"/>
          <w:numId w:val="13"/>
        </w:numPr>
        <w:ind w:left="1080"/>
      </w:pPr>
      <w:r>
        <w:t>H</w:t>
      </w:r>
      <w:r w:rsidRPr="001D6C0C">
        <w:t xml:space="preserve">ow </w:t>
      </w:r>
      <w:r w:rsidR="001D6C0C" w:rsidRPr="001D6C0C">
        <w:t xml:space="preserve">can you now send the same message to multiple recipients? </w:t>
      </w:r>
    </w:p>
    <w:p w:rsidR="001D6C0C" w:rsidRPr="001D6C0C" w:rsidRDefault="00633932" w:rsidP="005B3631">
      <w:pPr>
        <w:pStyle w:val="BodyTextL50"/>
        <w:numPr>
          <w:ilvl w:val="0"/>
          <w:numId w:val="13"/>
        </w:numPr>
        <w:ind w:left="1080"/>
      </w:pPr>
      <w:r>
        <w:t>H</w:t>
      </w:r>
      <w:r w:rsidR="001D6C0C" w:rsidRPr="001D6C0C">
        <w:t>ow can you send the large attachments to multiple recipients</w:t>
      </w:r>
      <w:r>
        <w:t xml:space="preserve"> using network applications</w:t>
      </w:r>
      <w:r w:rsidR="001D6C0C" w:rsidRPr="001D6C0C">
        <w:t xml:space="preserve">?  </w:t>
      </w:r>
    </w:p>
    <w:p w:rsidR="001D6C0C" w:rsidRPr="001D6C0C" w:rsidRDefault="001D6C0C" w:rsidP="005B3631">
      <w:pPr>
        <w:pStyle w:val="BodyTextL50"/>
        <w:numPr>
          <w:ilvl w:val="0"/>
          <w:numId w:val="13"/>
        </w:numPr>
        <w:ind w:left="1080"/>
      </w:pPr>
      <w:r w:rsidRPr="001D6C0C">
        <w:t xml:space="preserve">Would using network applications prove to </w:t>
      </w:r>
      <w:r w:rsidR="00662488" w:rsidRPr="001D6C0C">
        <w:t>be</w:t>
      </w:r>
      <w:r w:rsidR="00662488">
        <w:t xml:space="preserve"> </w:t>
      </w:r>
      <w:r w:rsidR="00662488" w:rsidRPr="001D6C0C">
        <w:t>a</w:t>
      </w:r>
      <w:r w:rsidR="00633932">
        <w:t xml:space="preserve"> </w:t>
      </w:r>
      <w:r w:rsidRPr="001D6C0C">
        <w:t>cost-effective communication method for your corporation?</w:t>
      </w:r>
    </w:p>
    <w:p w:rsidR="001D6C0C" w:rsidRPr="001D6C0C" w:rsidRDefault="001D6C0C" w:rsidP="00867971">
      <w:pPr>
        <w:pStyle w:val="BodyTextL50"/>
        <w:numPr>
          <w:ilvl w:val="0"/>
          <w:numId w:val="26"/>
        </w:numPr>
        <w:rPr>
          <w:b/>
        </w:rPr>
      </w:pPr>
      <w:r w:rsidRPr="001D6C0C">
        <w:rPr>
          <w:b/>
        </w:rPr>
        <w:t>Quote for Manager’s Approval</w:t>
      </w:r>
    </w:p>
    <w:p w:rsidR="001D6C0C" w:rsidRPr="001D6C0C" w:rsidRDefault="00867971" w:rsidP="005B3631">
      <w:pPr>
        <w:pStyle w:val="BodyTextL50"/>
        <w:numPr>
          <w:ilvl w:val="0"/>
          <w:numId w:val="13"/>
        </w:numPr>
        <w:ind w:left="1080"/>
      </w:pPr>
      <w:r>
        <w:t>Because</w:t>
      </w:r>
      <w:r w:rsidR="001D6C0C" w:rsidRPr="001D6C0C">
        <w:t xml:space="preserve"> you have </w:t>
      </w:r>
      <w:r>
        <w:t>desktop</w:t>
      </w:r>
      <w:r w:rsidR="001D6C0C" w:rsidRPr="001D6C0C">
        <w:t xml:space="preserve"> application programs installed on your computer, will it be relatively easy to produce the quote your manager needs for the new contract due by the end of the week?  </w:t>
      </w:r>
      <w:r w:rsidR="00633932">
        <w:t>Explain your answer.</w:t>
      </w:r>
    </w:p>
    <w:p w:rsidR="001D6C0C" w:rsidRPr="001D6C0C" w:rsidRDefault="001D6C0C" w:rsidP="005B3631">
      <w:pPr>
        <w:pStyle w:val="BodyTextL50"/>
        <w:numPr>
          <w:ilvl w:val="0"/>
          <w:numId w:val="13"/>
        </w:numPr>
        <w:ind w:left="1080"/>
      </w:pPr>
      <w:r w:rsidRPr="001D6C0C">
        <w:t>When you finish writing the quote, how will you present it to your manager for approval?  How will he</w:t>
      </w:r>
      <w:r w:rsidR="00867971">
        <w:t xml:space="preserve"> or </w:t>
      </w:r>
      <w:r w:rsidRPr="001D6C0C">
        <w:t xml:space="preserve">she send the quote to the client for their </w:t>
      </w:r>
      <w:r w:rsidR="00867971">
        <w:t>approval</w:t>
      </w:r>
      <w:r w:rsidRPr="001D6C0C">
        <w:t>?</w:t>
      </w:r>
    </w:p>
    <w:p w:rsidR="001D6C0C" w:rsidRPr="001D6C0C" w:rsidRDefault="000F5201" w:rsidP="005B3631">
      <w:pPr>
        <w:pStyle w:val="BodyTextL50"/>
        <w:numPr>
          <w:ilvl w:val="0"/>
          <w:numId w:val="13"/>
        </w:numPr>
        <w:ind w:left="1080"/>
      </w:pPr>
      <w:r>
        <w:t>Is</w:t>
      </w:r>
      <w:r w:rsidR="001D6C0C" w:rsidRPr="001D6C0C">
        <w:t xml:space="preserve"> </w:t>
      </w:r>
      <w:r>
        <w:t>using network applications</w:t>
      </w:r>
      <w:r w:rsidR="001D6C0C" w:rsidRPr="001D6C0C">
        <w:t xml:space="preserve"> a cost-effective way to complete business transactions? </w:t>
      </w:r>
      <w:r>
        <w:t xml:space="preserve"> Justify your answer.</w:t>
      </w:r>
    </w:p>
    <w:p w:rsidR="00FE6E17" w:rsidRDefault="001D6C0C" w:rsidP="005B3631">
      <w:pPr>
        <w:pStyle w:val="BodyTextL50"/>
        <w:numPr>
          <w:ilvl w:val="0"/>
          <w:numId w:val="13"/>
        </w:numPr>
        <w:ind w:left="1080"/>
      </w:pPr>
      <w:r w:rsidRPr="001D6C0C">
        <w:t xml:space="preserve">Save a </w:t>
      </w:r>
      <w:r w:rsidR="00867971">
        <w:t xml:space="preserve">hard copy or an electronic </w:t>
      </w:r>
      <w:r w:rsidRPr="001D6C0C">
        <w:t>copy of your answers.  Be prepared to discuss your answers in class.</w:t>
      </w:r>
    </w:p>
    <w:p w:rsidR="001D6C0C" w:rsidRPr="001D6C0C" w:rsidRDefault="009D2C27" w:rsidP="001D6C0C">
      <w:pPr>
        <w:pStyle w:val="InstNoteRedL25"/>
      </w:pPr>
      <w:r w:rsidRPr="00C67E3B">
        <w:rPr>
          <w:b/>
        </w:rPr>
        <w:t>Instructor N</w:t>
      </w:r>
      <w:r w:rsidR="001D6C0C">
        <w:rPr>
          <w:b/>
        </w:rPr>
        <w:t>ote:</w:t>
      </w:r>
      <w:r w:rsidR="001D6C0C" w:rsidRPr="001D6C0C">
        <w:t xml:space="preserve"> This Modeling Activity</w:t>
      </w:r>
      <w:r w:rsidR="00867971">
        <w:t>’s</w:t>
      </w:r>
      <w:r w:rsidR="001D6C0C" w:rsidRPr="001D6C0C">
        <w:t xml:space="preserve"> purpose is to review the content learned in Chapter 4.  The focus is on how the </w:t>
      </w:r>
      <w:r w:rsidR="00867971">
        <w:t>a</w:t>
      </w:r>
      <w:r w:rsidR="001D6C0C" w:rsidRPr="001D6C0C">
        <w:t xml:space="preserve">pplication </w:t>
      </w:r>
      <w:r w:rsidR="00867971">
        <w:t>l</w:t>
      </w:r>
      <w:r w:rsidR="001D6C0C" w:rsidRPr="001D6C0C">
        <w:t xml:space="preserve">ayer uses network applications to operate effectively.  </w:t>
      </w:r>
    </w:p>
    <w:p w:rsidR="001D6C0C" w:rsidRPr="001D6C0C" w:rsidRDefault="001D6C0C" w:rsidP="001D6C0C">
      <w:pPr>
        <w:pStyle w:val="InstNoteRedL25"/>
      </w:pPr>
      <w:r w:rsidRPr="001D6C0C">
        <w:t xml:space="preserve">To save classroom time (for discussion), students may be assigned to complete only one </w:t>
      </w:r>
      <w:r w:rsidR="00867971">
        <w:t>scenario</w:t>
      </w:r>
      <w:r w:rsidRPr="001D6C0C">
        <w:t xml:space="preserve"> </w:t>
      </w:r>
      <w:r w:rsidR="00662488">
        <w:t>(</w:t>
      </w:r>
      <w:r w:rsidR="00867971">
        <w:t xml:space="preserve">A. Emails, </w:t>
      </w:r>
      <w:r w:rsidRPr="001D6C0C">
        <w:t xml:space="preserve">or </w:t>
      </w:r>
      <w:r w:rsidR="00867971">
        <w:t>B. Q</w:t>
      </w:r>
      <w:r w:rsidRPr="001D6C0C">
        <w:t xml:space="preserve">uote for </w:t>
      </w:r>
      <w:r w:rsidR="00867971">
        <w:t>M</w:t>
      </w:r>
      <w:r w:rsidRPr="001D6C0C">
        <w:t xml:space="preserve">anager’s </w:t>
      </w:r>
      <w:r w:rsidR="00867971">
        <w:t>A</w:t>
      </w:r>
      <w:r w:rsidRPr="001D6C0C">
        <w:t>pproval</w:t>
      </w:r>
      <w:r w:rsidR="00633932">
        <w:t>)</w:t>
      </w:r>
      <w:r w:rsidRPr="001D6C0C">
        <w:t xml:space="preserve">.  </w:t>
      </w:r>
    </w:p>
    <w:p w:rsidR="00FE6E17" w:rsidRPr="001D6C0C" w:rsidRDefault="00662488" w:rsidP="001D6C0C">
      <w:pPr>
        <w:pStyle w:val="InstNoteRedL25"/>
        <w:rPr>
          <w:rFonts w:eastAsia="Times New Roman" w:cs="Arial"/>
        </w:rPr>
      </w:pPr>
      <w:r>
        <w:t>Stress</w:t>
      </w:r>
      <w:r w:rsidR="001D6C0C" w:rsidRPr="001D6C0C">
        <w:t xml:space="preserve"> that students must carefully read </w:t>
      </w:r>
      <w:r>
        <w:t>through</w:t>
      </w:r>
      <w:r w:rsidR="00633932">
        <w:t xml:space="preserve"> </w:t>
      </w:r>
      <w:r w:rsidR="001D6C0C" w:rsidRPr="001D6C0C">
        <w:t xml:space="preserve">the first paragraph of this </w:t>
      </w:r>
      <w:r>
        <w:t>modeling activity</w:t>
      </w:r>
      <w:r w:rsidR="001D6C0C" w:rsidRPr="001D6C0C">
        <w:t xml:space="preserve"> to know the parameters of the assignment. </w:t>
      </w:r>
    </w:p>
    <w:p w:rsidR="00853418" w:rsidRDefault="00024EE5" w:rsidP="00024EE5">
      <w:pPr>
        <w:pStyle w:val="LabSection"/>
      </w:pPr>
      <w:r>
        <w:t>Reflection</w:t>
      </w:r>
    </w:p>
    <w:p w:rsidR="001D6C0C" w:rsidRDefault="00662488" w:rsidP="0076349E">
      <w:pPr>
        <w:pStyle w:val="BodyTextL25"/>
        <w:numPr>
          <w:ilvl w:val="0"/>
          <w:numId w:val="15"/>
        </w:numPr>
        <w:rPr>
          <w:rStyle w:val="AnswerGray"/>
          <w:bCs/>
          <w:iCs/>
        </w:rPr>
      </w:pPr>
      <w:r>
        <w:t>Having</w:t>
      </w:r>
      <w:r w:rsidR="00B37061">
        <w:t xml:space="preserve"> network applications and services available to you may increase production, decrease costs, and save time.  </w:t>
      </w:r>
      <w:r w:rsidR="0076349E">
        <w:t>Would this be true with the scenario you chose? Justify your answer.</w:t>
      </w:r>
      <w:r w:rsidR="0076349E" w:rsidDel="0076349E">
        <w:t xml:space="preserve"> </w:t>
      </w:r>
      <w:r w:rsidR="001772B8">
        <w:lastRenderedPageBreak/>
        <w:t>____________________________________________________________________________________</w:t>
      </w:r>
      <w:r w:rsidR="001D6C0C">
        <w:rPr>
          <w:rStyle w:val="AnswerGray"/>
          <w:bCs/>
          <w:iCs/>
        </w:rPr>
        <w:t>Representative</w:t>
      </w:r>
      <w:r w:rsidR="00B37061">
        <w:rPr>
          <w:rStyle w:val="AnswerGray"/>
          <w:bCs/>
          <w:iCs/>
        </w:rPr>
        <w:t xml:space="preserve"> (discussion)</w:t>
      </w:r>
      <w:r w:rsidR="001D6C0C">
        <w:rPr>
          <w:rStyle w:val="AnswerGray"/>
          <w:bCs/>
          <w:iCs/>
        </w:rPr>
        <w:t xml:space="preserve"> answers may look like the following suggestions:</w:t>
      </w:r>
    </w:p>
    <w:p w:rsidR="001D6C0C" w:rsidRDefault="001D6C0C" w:rsidP="001D6C0C">
      <w:pPr>
        <w:pStyle w:val="BodyTextL25"/>
        <w:rPr>
          <w:rStyle w:val="AnswerGray"/>
          <w:bCs/>
          <w:iCs/>
        </w:rPr>
      </w:pPr>
    </w:p>
    <w:p w:rsidR="001D6C0C" w:rsidRPr="001D6C0C" w:rsidRDefault="001D6C0C" w:rsidP="001D6C0C">
      <w:pPr>
        <w:pStyle w:val="BodyTextL25"/>
        <w:rPr>
          <w:rStyle w:val="AnswerGray"/>
          <w:bCs/>
          <w:iCs/>
        </w:rPr>
      </w:pPr>
      <w:r w:rsidRPr="001D6C0C">
        <w:rPr>
          <w:rStyle w:val="AnswerGray"/>
          <w:b/>
          <w:bCs/>
          <w:iCs/>
        </w:rPr>
        <w:t>Emails</w:t>
      </w:r>
      <w:r w:rsidRPr="001D6C0C">
        <w:rPr>
          <w:rStyle w:val="AnswerGray"/>
          <w:bCs/>
          <w:iCs/>
        </w:rPr>
        <w:t>:</w:t>
      </w:r>
    </w:p>
    <w:p w:rsidR="001D6C0C" w:rsidRPr="001D6C0C" w:rsidRDefault="00684981" w:rsidP="001D6C0C">
      <w:pPr>
        <w:pStyle w:val="BodyTextL25"/>
        <w:numPr>
          <w:ilvl w:val="0"/>
          <w:numId w:val="13"/>
        </w:numPr>
        <w:rPr>
          <w:rStyle w:val="AnswerGray"/>
          <w:bCs/>
          <w:iCs/>
        </w:rPr>
      </w:pPr>
      <w:r w:rsidRPr="0076349E">
        <w:rPr>
          <w:rStyle w:val="AnswerGray"/>
          <w:bCs/>
          <w:iCs/>
        </w:rPr>
        <w:t>What method(s) can you use to send email correspondence now that the network is working</w:t>
      </w:r>
      <w:r w:rsidR="001D6C0C" w:rsidRPr="001D6C0C">
        <w:rPr>
          <w:rStyle w:val="AnswerGray"/>
          <w:bCs/>
          <w:iCs/>
        </w:rPr>
        <w:t>?  Most likely, POP or IMAP email delivery in conjunction with a network email software program will be used.</w:t>
      </w:r>
    </w:p>
    <w:p w:rsidR="001D6C0C" w:rsidRPr="001D6C0C" w:rsidRDefault="00684981" w:rsidP="001D6C0C">
      <w:pPr>
        <w:pStyle w:val="BodyTextL25"/>
        <w:numPr>
          <w:ilvl w:val="0"/>
          <w:numId w:val="13"/>
        </w:numPr>
        <w:rPr>
          <w:rStyle w:val="AnswerGray"/>
          <w:bCs/>
          <w:iCs/>
        </w:rPr>
      </w:pPr>
      <w:r>
        <w:rPr>
          <w:rStyle w:val="AnswerGray"/>
          <w:bCs/>
          <w:iCs/>
        </w:rPr>
        <w:t>W</w:t>
      </w:r>
      <w:r w:rsidR="001D6C0C" w:rsidRPr="001D6C0C">
        <w:rPr>
          <w:rStyle w:val="AnswerGray"/>
          <w:bCs/>
          <w:iCs/>
        </w:rPr>
        <w:t>hat format will your emails be sent over the network?  POP or IMAP</w:t>
      </w:r>
    </w:p>
    <w:p w:rsidR="001D6C0C" w:rsidRPr="001D6C0C" w:rsidRDefault="00684981" w:rsidP="001D6C0C">
      <w:pPr>
        <w:pStyle w:val="BodyTextL25"/>
        <w:numPr>
          <w:ilvl w:val="0"/>
          <w:numId w:val="13"/>
        </w:numPr>
        <w:rPr>
          <w:rStyle w:val="AnswerGray"/>
          <w:bCs/>
          <w:iCs/>
        </w:rPr>
      </w:pPr>
      <w:r w:rsidRPr="0076349E">
        <w:rPr>
          <w:rStyle w:val="AnswerGray"/>
          <w:bCs/>
          <w:iCs/>
        </w:rPr>
        <w:t>How can you now send the same message to multiple recipients?</w:t>
      </w:r>
      <w:r w:rsidR="001D6C0C" w:rsidRPr="001D6C0C">
        <w:rPr>
          <w:rStyle w:val="AnswerGray"/>
          <w:bCs/>
          <w:iCs/>
        </w:rPr>
        <w:t xml:space="preserve"> The SAME copy of the email can be sent to multiple recipients in a matter of seconds.</w:t>
      </w:r>
    </w:p>
    <w:p w:rsidR="001D6C0C" w:rsidRPr="001D6C0C" w:rsidRDefault="00684981" w:rsidP="001D6C0C">
      <w:pPr>
        <w:pStyle w:val="BodyTextL25"/>
        <w:numPr>
          <w:ilvl w:val="0"/>
          <w:numId w:val="13"/>
        </w:numPr>
        <w:rPr>
          <w:rStyle w:val="AnswerGray"/>
          <w:bCs/>
          <w:iCs/>
        </w:rPr>
      </w:pPr>
      <w:r w:rsidRPr="0076349E">
        <w:rPr>
          <w:rStyle w:val="AnswerGray"/>
          <w:bCs/>
          <w:iCs/>
        </w:rPr>
        <w:t>How can you send the large attachments to multiple recipients using the network applications?</w:t>
      </w:r>
      <w:r w:rsidR="0076349E" w:rsidRPr="0076349E">
        <w:rPr>
          <w:rStyle w:val="AnswerGray"/>
          <w:bCs/>
          <w:iCs/>
        </w:rPr>
        <w:t xml:space="preserve">  </w:t>
      </w:r>
      <w:r w:rsidR="001D6C0C" w:rsidRPr="001D6C0C">
        <w:rPr>
          <w:rStyle w:val="AnswerGray"/>
          <w:bCs/>
          <w:iCs/>
        </w:rPr>
        <w:t>Write the email, address it to the recipients and send the large attachments with the email (no printing required!).</w:t>
      </w:r>
    </w:p>
    <w:p w:rsidR="001D6C0C" w:rsidRPr="001D6C0C" w:rsidRDefault="001D6C0C" w:rsidP="001D6C0C">
      <w:pPr>
        <w:pStyle w:val="BodyTextL25"/>
        <w:numPr>
          <w:ilvl w:val="0"/>
          <w:numId w:val="13"/>
        </w:numPr>
        <w:rPr>
          <w:rStyle w:val="AnswerGray"/>
          <w:bCs/>
          <w:iCs/>
        </w:rPr>
      </w:pPr>
      <w:r w:rsidRPr="001D6C0C">
        <w:rPr>
          <w:rStyle w:val="AnswerGray"/>
          <w:bCs/>
          <w:iCs/>
        </w:rPr>
        <w:t>Would using network applications prove to be cost-effective communications methods for your corporation? This method would save time, resources, and provide a quality-driven product (everyone gets the same information)</w:t>
      </w:r>
    </w:p>
    <w:p w:rsidR="001D6C0C" w:rsidRPr="001D6C0C" w:rsidRDefault="001D6C0C" w:rsidP="001D6C0C">
      <w:pPr>
        <w:pStyle w:val="BodyTextL25"/>
        <w:rPr>
          <w:rStyle w:val="AnswerGray"/>
          <w:bCs/>
          <w:iCs/>
        </w:rPr>
      </w:pPr>
      <w:r w:rsidRPr="001D6C0C">
        <w:rPr>
          <w:rStyle w:val="AnswerGray"/>
          <w:b/>
          <w:bCs/>
          <w:iCs/>
        </w:rPr>
        <w:t>Quote for Manager’s Approval</w:t>
      </w:r>
      <w:r w:rsidRPr="001D6C0C">
        <w:rPr>
          <w:rStyle w:val="AnswerGray"/>
          <w:bCs/>
          <w:iCs/>
        </w:rPr>
        <w:t>:</w:t>
      </w:r>
    </w:p>
    <w:p w:rsidR="001D6C0C" w:rsidRPr="001D6C0C" w:rsidRDefault="001D6C0C" w:rsidP="00B37061">
      <w:pPr>
        <w:pStyle w:val="BodyTextL25"/>
        <w:numPr>
          <w:ilvl w:val="0"/>
          <w:numId w:val="19"/>
        </w:numPr>
        <w:rPr>
          <w:rStyle w:val="AnswerGray"/>
          <w:bCs/>
          <w:iCs/>
        </w:rPr>
      </w:pPr>
      <w:r w:rsidRPr="001D6C0C">
        <w:rPr>
          <w:rStyle w:val="AnswerGray"/>
          <w:bCs/>
          <w:iCs/>
        </w:rPr>
        <w:t>You have a word processing, spreadsheet and database program installed locally on your computer.  Will it be relatively easy to produce the quote your manager needs for the new contract due by the end of the week?  The local workstation software will assist in creating the quote for the manager at no different cost in this scenario.</w:t>
      </w:r>
    </w:p>
    <w:p w:rsidR="001D6C0C" w:rsidRPr="001D6C0C" w:rsidRDefault="001D6C0C" w:rsidP="00B37061">
      <w:pPr>
        <w:pStyle w:val="BodyTextL25"/>
        <w:numPr>
          <w:ilvl w:val="0"/>
          <w:numId w:val="19"/>
        </w:numPr>
        <w:rPr>
          <w:rStyle w:val="AnswerGray"/>
          <w:bCs/>
          <w:iCs/>
        </w:rPr>
      </w:pPr>
      <w:r w:rsidRPr="001D6C0C">
        <w:rPr>
          <w:rStyle w:val="AnswerGray"/>
          <w:bCs/>
          <w:iCs/>
        </w:rPr>
        <w:t>When you finish writing the quote, how will you present it to your manager for approval?   Usually, it will be sent as an email with attachment(s) to the manager.</w:t>
      </w:r>
    </w:p>
    <w:p w:rsidR="001D6C0C" w:rsidRPr="001D6C0C" w:rsidRDefault="001D6C0C" w:rsidP="00B37061">
      <w:pPr>
        <w:pStyle w:val="BodyTextL25"/>
        <w:numPr>
          <w:ilvl w:val="0"/>
          <w:numId w:val="19"/>
        </w:numPr>
        <w:rPr>
          <w:rStyle w:val="AnswerGray"/>
          <w:bCs/>
          <w:iCs/>
        </w:rPr>
      </w:pPr>
      <w:r w:rsidRPr="001D6C0C">
        <w:rPr>
          <w:rStyle w:val="AnswerGray"/>
          <w:bCs/>
          <w:iCs/>
        </w:rPr>
        <w:t>How will he/she send the quote to the client for their consideration for approval? Most likely, it will be emailed to the client (sometimes, though, an additional hard/paper copy or media copy is sent of the quote to the client for their approval or sign-off)</w:t>
      </w:r>
    </w:p>
    <w:p w:rsidR="001D6C0C" w:rsidRPr="001D6C0C" w:rsidRDefault="00684981" w:rsidP="00B37061">
      <w:pPr>
        <w:pStyle w:val="BodyTextL25"/>
        <w:numPr>
          <w:ilvl w:val="0"/>
          <w:numId w:val="19"/>
        </w:numPr>
        <w:rPr>
          <w:rStyle w:val="AnswerGray"/>
          <w:bCs/>
          <w:iCs/>
        </w:rPr>
      </w:pPr>
      <w:r w:rsidRPr="0076349E">
        <w:rPr>
          <w:rStyle w:val="AnswerGray"/>
          <w:bCs/>
          <w:iCs/>
        </w:rPr>
        <w:t xml:space="preserve">Is using network applications a cost-effective way to complete business </w:t>
      </w:r>
      <w:r w:rsidR="0076349E" w:rsidRPr="0076349E">
        <w:rPr>
          <w:rStyle w:val="AnswerGray"/>
          <w:bCs/>
          <w:iCs/>
        </w:rPr>
        <w:t>transactions?</w:t>
      </w:r>
      <w:r w:rsidR="0076349E" w:rsidRPr="001D6C0C">
        <w:rPr>
          <w:rStyle w:val="AnswerGray"/>
          <w:bCs/>
          <w:iCs/>
        </w:rPr>
        <w:t xml:space="preserve"> Using</w:t>
      </w:r>
      <w:r w:rsidR="001D6C0C" w:rsidRPr="001D6C0C">
        <w:rPr>
          <w:rStyle w:val="AnswerGray"/>
          <w:bCs/>
          <w:iCs/>
        </w:rPr>
        <w:t xml:space="preserve"> network applications is more time-efficient and does definitely save resources.</w:t>
      </w:r>
    </w:p>
    <w:p w:rsidR="00420C63" w:rsidRDefault="00420C63" w:rsidP="00420C63">
      <w:pPr>
        <w:pStyle w:val="LabSection"/>
        <w:numPr>
          <w:ilvl w:val="0"/>
          <w:numId w:val="0"/>
        </w:numPr>
        <w:rPr>
          <w:rFonts w:cs="Arial"/>
          <w:color w:val="FF0000"/>
        </w:rPr>
      </w:pPr>
    </w:p>
    <w:p w:rsidR="0076349E" w:rsidRPr="00420C63" w:rsidRDefault="00420C63" w:rsidP="00420C63">
      <w:pPr>
        <w:pStyle w:val="BodyText1"/>
        <w:ind w:left="360"/>
        <w:rPr>
          <w:b/>
          <w:color w:val="FF0000"/>
        </w:rPr>
      </w:pPr>
      <w:r w:rsidRPr="00420C63">
        <w:rPr>
          <w:b/>
          <w:color w:val="FF0000"/>
        </w:rPr>
        <w:t xml:space="preserve">Identify </w:t>
      </w:r>
      <w:r w:rsidR="00684981" w:rsidRPr="00420C63">
        <w:rPr>
          <w:b/>
          <w:color w:val="FF0000"/>
        </w:rPr>
        <w:t xml:space="preserve">elements of the model that map </w:t>
      </w:r>
      <w:r w:rsidR="00867971">
        <w:rPr>
          <w:b/>
          <w:color w:val="FF0000"/>
        </w:rPr>
        <w:t>to</w:t>
      </w:r>
      <w:r w:rsidR="00684981" w:rsidRPr="00420C63">
        <w:rPr>
          <w:b/>
          <w:color w:val="FF0000"/>
        </w:rPr>
        <w:t xml:space="preserve"> </w:t>
      </w:r>
      <w:r w:rsidR="00867971">
        <w:rPr>
          <w:b/>
          <w:color w:val="FF0000"/>
        </w:rPr>
        <w:t>IT-related</w:t>
      </w:r>
      <w:r w:rsidR="00684981" w:rsidRPr="00420C63">
        <w:rPr>
          <w:b/>
          <w:color w:val="FF0000"/>
        </w:rPr>
        <w:t xml:space="preserve"> content:</w:t>
      </w:r>
    </w:p>
    <w:p w:rsidR="00B37061" w:rsidRPr="00B37061" w:rsidRDefault="00420C63" w:rsidP="00420C63">
      <w:pPr>
        <w:pStyle w:val="BodyTextL50"/>
        <w:numPr>
          <w:ilvl w:val="0"/>
          <w:numId w:val="24"/>
        </w:numPr>
        <w:rPr>
          <w:rFonts w:cs="Arial"/>
          <w:color w:val="FF0000"/>
        </w:rPr>
      </w:pPr>
      <w:r w:rsidRPr="00B37061">
        <w:rPr>
          <w:rFonts w:cs="Arial"/>
          <w:color w:val="FF0000"/>
        </w:rPr>
        <w:t>Costs</w:t>
      </w:r>
      <w:r w:rsidR="00B37061" w:rsidRPr="00B37061">
        <w:rPr>
          <w:rFonts w:cs="Arial"/>
          <w:color w:val="FF0000"/>
        </w:rPr>
        <w:t xml:space="preserve"> involved in daily business production</w:t>
      </w:r>
      <w:r w:rsidR="00B37061">
        <w:rPr>
          <w:rFonts w:cs="Arial"/>
          <w:color w:val="FF0000"/>
        </w:rPr>
        <w:t xml:space="preserve"> decrease</w:t>
      </w:r>
      <w:r w:rsidR="00B37061" w:rsidRPr="00B37061">
        <w:rPr>
          <w:rFonts w:cs="Arial"/>
          <w:color w:val="FF0000"/>
        </w:rPr>
        <w:t xml:space="preserve"> </w:t>
      </w:r>
      <w:r w:rsidR="00B37061">
        <w:rPr>
          <w:rFonts w:cs="Arial"/>
          <w:color w:val="FF0000"/>
        </w:rPr>
        <w:t>when using network applications</w:t>
      </w:r>
    </w:p>
    <w:p w:rsidR="00B37061" w:rsidRPr="00B37061" w:rsidRDefault="00420C63" w:rsidP="00420C63">
      <w:pPr>
        <w:pStyle w:val="BodyTextL50"/>
        <w:numPr>
          <w:ilvl w:val="0"/>
          <w:numId w:val="24"/>
        </w:numPr>
        <w:rPr>
          <w:rFonts w:cs="Arial"/>
          <w:color w:val="FF0000"/>
        </w:rPr>
      </w:pPr>
      <w:r w:rsidRPr="00B37061">
        <w:rPr>
          <w:rFonts w:cs="Arial"/>
          <w:color w:val="FF0000"/>
        </w:rPr>
        <w:t>Time-efficiency</w:t>
      </w:r>
      <w:r w:rsidR="00B37061" w:rsidRPr="00B37061">
        <w:rPr>
          <w:rFonts w:cs="Arial"/>
          <w:color w:val="FF0000"/>
        </w:rPr>
        <w:t xml:space="preserve"> is increased if working with network applications</w:t>
      </w:r>
    </w:p>
    <w:p w:rsidR="00B37061" w:rsidRPr="00B37061" w:rsidRDefault="00420C63" w:rsidP="00420C63">
      <w:pPr>
        <w:pStyle w:val="BodyTextL50"/>
        <w:numPr>
          <w:ilvl w:val="0"/>
          <w:numId w:val="24"/>
        </w:numPr>
        <w:rPr>
          <w:color w:val="FF0000"/>
        </w:rPr>
      </w:pPr>
      <w:r w:rsidRPr="00B37061">
        <w:rPr>
          <w:rFonts w:cs="Arial"/>
          <w:color w:val="FF0000"/>
        </w:rPr>
        <w:t>Quality</w:t>
      </w:r>
      <w:r w:rsidR="00B37061" w:rsidRPr="00B37061">
        <w:rPr>
          <w:rFonts w:cs="Arial"/>
          <w:color w:val="FF0000"/>
        </w:rPr>
        <w:t xml:space="preserve"> communication is enhanced by using network applications</w:t>
      </w:r>
    </w:p>
    <w:sectPr w:rsidR="00B37061" w:rsidRPr="00B37061"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95C" w:rsidRDefault="0030495C" w:rsidP="0090659A">
      <w:pPr>
        <w:spacing w:after="0" w:line="240" w:lineRule="auto"/>
      </w:pPr>
      <w:r>
        <w:separator/>
      </w:r>
    </w:p>
    <w:p w:rsidR="0030495C" w:rsidRDefault="0030495C"/>
    <w:p w:rsidR="0030495C" w:rsidRDefault="0030495C"/>
    <w:p w:rsidR="0030495C" w:rsidRDefault="0030495C"/>
    <w:p w:rsidR="0030495C" w:rsidRDefault="0030495C"/>
  </w:endnote>
  <w:endnote w:type="continuationSeparator" w:id="0">
    <w:p w:rsidR="0030495C" w:rsidRDefault="0030495C" w:rsidP="0090659A">
      <w:pPr>
        <w:spacing w:after="0" w:line="240" w:lineRule="auto"/>
      </w:pPr>
      <w:r>
        <w:continuationSeparator/>
      </w:r>
    </w:p>
    <w:p w:rsidR="0030495C" w:rsidRDefault="0030495C"/>
    <w:p w:rsidR="0030495C" w:rsidRDefault="0030495C"/>
    <w:p w:rsidR="0030495C" w:rsidRDefault="0030495C"/>
    <w:p w:rsidR="0030495C" w:rsidRDefault="003049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87084">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87084">
      <w:rPr>
        <w:b/>
        <w:noProof/>
        <w:szCs w:val="16"/>
      </w:rPr>
      <w:t>2</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8708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87084">
      <w:rPr>
        <w:b/>
        <w:noProof/>
        <w:szCs w:val="16"/>
      </w:rPr>
      <w:t>2</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95C" w:rsidRDefault="0030495C" w:rsidP="0090659A">
      <w:pPr>
        <w:spacing w:after="0" w:line="240" w:lineRule="auto"/>
      </w:pPr>
      <w:r>
        <w:separator/>
      </w:r>
    </w:p>
    <w:p w:rsidR="0030495C" w:rsidRDefault="0030495C"/>
    <w:p w:rsidR="0030495C" w:rsidRDefault="0030495C"/>
    <w:p w:rsidR="0030495C" w:rsidRDefault="0030495C"/>
    <w:p w:rsidR="0030495C" w:rsidRDefault="0030495C"/>
  </w:footnote>
  <w:footnote w:type="continuationSeparator" w:id="0">
    <w:p w:rsidR="0030495C" w:rsidRDefault="0030495C" w:rsidP="0090659A">
      <w:pPr>
        <w:spacing w:after="0" w:line="240" w:lineRule="auto"/>
      </w:pPr>
      <w:r>
        <w:continuationSeparator/>
      </w:r>
    </w:p>
    <w:p w:rsidR="0030495C" w:rsidRDefault="0030495C"/>
    <w:p w:rsidR="0030495C" w:rsidRDefault="0030495C"/>
    <w:p w:rsidR="0030495C" w:rsidRDefault="0030495C"/>
    <w:p w:rsidR="0030495C" w:rsidRDefault="003049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662488" w:rsidP="00C52BA6">
    <w:pPr>
      <w:pStyle w:val="PageHead"/>
    </w:pPr>
    <w:r>
      <w:t>Make it happen!</w:t>
    </w:r>
    <w:r w:rsidR="00C52BA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14:anchorId="21154245" wp14:editId="479C078A">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72F4"/>
    <w:multiLevelType w:val="hybridMultilevel"/>
    <w:tmpl w:val="5B367878"/>
    <w:lvl w:ilvl="0" w:tplc="F8F8DB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C424CD2"/>
    <w:multiLevelType w:val="hybridMultilevel"/>
    <w:tmpl w:val="A044F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794F92"/>
    <w:multiLevelType w:val="hybridMultilevel"/>
    <w:tmpl w:val="C3FE9B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440" w:hanging="72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42B2F37"/>
    <w:multiLevelType w:val="hybridMultilevel"/>
    <w:tmpl w:val="35D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44422"/>
    <w:multiLevelType w:val="hybridMultilevel"/>
    <w:tmpl w:val="1134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774E65"/>
    <w:multiLevelType w:val="hybridMultilevel"/>
    <w:tmpl w:val="7602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4A39AE"/>
    <w:multiLevelType w:val="hybridMultilevel"/>
    <w:tmpl w:val="0A443008"/>
    <w:lvl w:ilvl="0" w:tplc="04090001">
      <w:start w:val="1"/>
      <w:numFmt w:val="bullet"/>
      <w:lvlText w:val=""/>
      <w:lvlJc w:val="left"/>
      <w:pPr>
        <w:ind w:left="720" w:hanging="360"/>
      </w:pPr>
      <w:rPr>
        <w:rFonts w:ascii="Symbol" w:hAnsi="Symbol" w:hint="default"/>
      </w:rPr>
    </w:lvl>
    <w:lvl w:ilvl="1" w:tplc="9AC4CED6">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15"/>
  </w:num>
  <w:num w:numId="6">
    <w:abstractNumId w:val="3"/>
  </w:num>
  <w:num w:numId="7">
    <w:abstractNumId w:val="14"/>
  </w:num>
  <w:num w:numId="8">
    <w:abstractNumId w:val="3"/>
  </w:num>
  <w:num w:numId="9">
    <w:abstractNumId w:val="2"/>
  </w:num>
  <w:num w:numId="10">
    <w:abstractNumId w:val="5"/>
  </w:num>
  <w:num w:numId="11">
    <w:abstractNumId w:val="3"/>
  </w:num>
  <w:num w:numId="12">
    <w:abstractNumId w:val="1"/>
  </w:num>
  <w:num w:numId="13">
    <w:abstractNumId w:val="17"/>
  </w:num>
  <w:num w:numId="14">
    <w:abstractNumId w:val="3"/>
  </w:num>
  <w:num w:numId="15">
    <w:abstractNumId w:val="12"/>
  </w:num>
  <w:num w:numId="16">
    <w:abstractNumId w:val="11"/>
  </w:num>
  <w:num w:numId="17">
    <w:abstractNumId w:val="3"/>
  </w:num>
  <w:num w:numId="18">
    <w:abstractNumId w:val="16"/>
  </w:num>
  <w:num w:numId="19">
    <w:abstractNumId w:val="4"/>
  </w:num>
  <w:num w:numId="20">
    <w:abstractNumId w:val="3"/>
  </w:num>
  <w:num w:numId="21">
    <w:abstractNumId w:val="9"/>
  </w:num>
  <w:num w:numId="22">
    <w:abstractNumId w:val="13"/>
  </w:num>
  <w:num w:numId="23">
    <w:abstractNumId w:val="3"/>
  </w:num>
  <w:num w:numId="24">
    <w:abstractNumId w:val="10"/>
  </w:num>
  <w:num w:numId="25">
    <w:abstractNumId w:val="7"/>
  </w:num>
  <w:num w:numId="2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7163"/>
    <w:rsid w:val="000A22C8"/>
    <w:rsid w:val="000B2344"/>
    <w:rsid w:val="000B7DE5"/>
    <w:rsid w:val="000D55B4"/>
    <w:rsid w:val="000E65F0"/>
    <w:rsid w:val="000F072C"/>
    <w:rsid w:val="000F5201"/>
    <w:rsid w:val="000F5AC0"/>
    <w:rsid w:val="000F6743"/>
    <w:rsid w:val="00107B2B"/>
    <w:rsid w:val="00112AC5"/>
    <w:rsid w:val="001133DD"/>
    <w:rsid w:val="00120CBE"/>
    <w:rsid w:val="001366EC"/>
    <w:rsid w:val="0014219C"/>
    <w:rsid w:val="001425ED"/>
    <w:rsid w:val="00154E3A"/>
    <w:rsid w:val="00163164"/>
    <w:rsid w:val="00170FA5"/>
    <w:rsid w:val="001710C0"/>
    <w:rsid w:val="00172AFB"/>
    <w:rsid w:val="001772B8"/>
    <w:rsid w:val="00180FBF"/>
    <w:rsid w:val="00182CF4"/>
    <w:rsid w:val="00186CE1"/>
    <w:rsid w:val="00187084"/>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D6C0C"/>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43C62"/>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4685"/>
    <w:rsid w:val="0030495C"/>
    <w:rsid w:val="003056EB"/>
    <w:rsid w:val="003071FF"/>
    <w:rsid w:val="00310652"/>
    <w:rsid w:val="0031371D"/>
    <w:rsid w:val="0031789F"/>
    <w:rsid w:val="00320788"/>
    <w:rsid w:val="003233A3"/>
    <w:rsid w:val="0034455D"/>
    <w:rsid w:val="0034604B"/>
    <w:rsid w:val="00346D17"/>
    <w:rsid w:val="00347972"/>
    <w:rsid w:val="00353545"/>
    <w:rsid w:val="003559CC"/>
    <w:rsid w:val="003569D7"/>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9E0"/>
    <w:rsid w:val="00403C7A"/>
    <w:rsid w:val="004057A6"/>
    <w:rsid w:val="00406554"/>
    <w:rsid w:val="004131B0"/>
    <w:rsid w:val="00416C42"/>
    <w:rsid w:val="00420C63"/>
    <w:rsid w:val="00422476"/>
    <w:rsid w:val="0042385C"/>
    <w:rsid w:val="00431654"/>
    <w:rsid w:val="00434926"/>
    <w:rsid w:val="00444217"/>
    <w:rsid w:val="004478F4"/>
    <w:rsid w:val="00450F7A"/>
    <w:rsid w:val="00452C6D"/>
    <w:rsid w:val="00455E0B"/>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83B"/>
    <w:rsid w:val="00554B4E"/>
    <w:rsid w:val="00556C02"/>
    <w:rsid w:val="00563249"/>
    <w:rsid w:val="00570A65"/>
    <w:rsid w:val="005762B1"/>
    <w:rsid w:val="00580456"/>
    <w:rsid w:val="00580B31"/>
    <w:rsid w:val="00580E73"/>
    <w:rsid w:val="00593386"/>
    <w:rsid w:val="00596998"/>
    <w:rsid w:val="005A6E62"/>
    <w:rsid w:val="005B3631"/>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33932"/>
    <w:rsid w:val="00640119"/>
    <w:rsid w:val="006428E5"/>
    <w:rsid w:val="00644958"/>
    <w:rsid w:val="00662488"/>
    <w:rsid w:val="00672919"/>
    <w:rsid w:val="00684981"/>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07612"/>
    <w:rsid w:val="0071147A"/>
    <w:rsid w:val="0071185D"/>
    <w:rsid w:val="007222AD"/>
    <w:rsid w:val="007258AA"/>
    <w:rsid w:val="007267CF"/>
    <w:rsid w:val="00731F3F"/>
    <w:rsid w:val="00733BAB"/>
    <w:rsid w:val="007436BF"/>
    <w:rsid w:val="007443E9"/>
    <w:rsid w:val="00745DCE"/>
    <w:rsid w:val="00753D89"/>
    <w:rsid w:val="00755C9B"/>
    <w:rsid w:val="007566EC"/>
    <w:rsid w:val="00760FE4"/>
    <w:rsid w:val="0076349E"/>
    <w:rsid w:val="00763D8B"/>
    <w:rsid w:val="007657F6"/>
    <w:rsid w:val="0077125A"/>
    <w:rsid w:val="00786F58"/>
    <w:rsid w:val="00787CC1"/>
    <w:rsid w:val="00792F4E"/>
    <w:rsid w:val="0079398D"/>
    <w:rsid w:val="00796C25"/>
    <w:rsid w:val="007A287C"/>
    <w:rsid w:val="007A3B2A"/>
    <w:rsid w:val="007B5522"/>
    <w:rsid w:val="007C0EE0"/>
    <w:rsid w:val="007C1B71"/>
    <w:rsid w:val="007C2FBB"/>
    <w:rsid w:val="007C6237"/>
    <w:rsid w:val="007C7164"/>
    <w:rsid w:val="007D1984"/>
    <w:rsid w:val="007D2AFE"/>
    <w:rsid w:val="007E3FEA"/>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971"/>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11B9"/>
    <w:rsid w:val="008D23DF"/>
    <w:rsid w:val="008D495B"/>
    <w:rsid w:val="008D73BF"/>
    <w:rsid w:val="008D7F09"/>
    <w:rsid w:val="008E5B64"/>
    <w:rsid w:val="008E7DAA"/>
    <w:rsid w:val="008F0094"/>
    <w:rsid w:val="008F340F"/>
    <w:rsid w:val="008F7DFE"/>
    <w:rsid w:val="009001A2"/>
    <w:rsid w:val="00903523"/>
    <w:rsid w:val="0090659A"/>
    <w:rsid w:val="00915986"/>
    <w:rsid w:val="00917624"/>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C75E6"/>
    <w:rsid w:val="009D2C27"/>
    <w:rsid w:val="009E2309"/>
    <w:rsid w:val="009E42B9"/>
    <w:rsid w:val="00A014A3"/>
    <w:rsid w:val="00A0412D"/>
    <w:rsid w:val="00A21211"/>
    <w:rsid w:val="00A34E7F"/>
    <w:rsid w:val="00A46F0A"/>
    <w:rsid w:val="00A46F25"/>
    <w:rsid w:val="00A47CC2"/>
    <w:rsid w:val="00A60146"/>
    <w:rsid w:val="00A622C4"/>
    <w:rsid w:val="00A754B4"/>
    <w:rsid w:val="00A807C1"/>
    <w:rsid w:val="00A83374"/>
    <w:rsid w:val="00A96172"/>
    <w:rsid w:val="00A97039"/>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3628C"/>
    <w:rsid w:val="00B37061"/>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2D6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6F2A"/>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1DE"/>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7E1"/>
    <w:rsid w:val="00E26930"/>
    <w:rsid w:val="00E27257"/>
    <w:rsid w:val="00E42BB8"/>
    <w:rsid w:val="00E449D0"/>
    <w:rsid w:val="00E4506A"/>
    <w:rsid w:val="00E53F99"/>
    <w:rsid w:val="00E56510"/>
    <w:rsid w:val="00E61158"/>
    <w:rsid w:val="00E62EA8"/>
    <w:rsid w:val="00E67A6E"/>
    <w:rsid w:val="00E71B43"/>
    <w:rsid w:val="00E81612"/>
    <w:rsid w:val="00E87D18"/>
    <w:rsid w:val="00E87D62"/>
    <w:rsid w:val="00EA486E"/>
    <w:rsid w:val="00EA4FA3"/>
    <w:rsid w:val="00EB001B"/>
    <w:rsid w:val="00EB6C33"/>
    <w:rsid w:val="00ED6019"/>
    <w:rsid w:val="00ED7830"/>
    <w:rsid w:val="00EE3909"/>
    <w:rsid w:val="00EF4205"/>
    <w:rsid w:val="00EF5939"/>
    <w:rsid w:val="00F01714"/>
    <w:rsid w:val="00F0258F"/>
    <w:rsid w:val="00F02D06"/>
    <w:rsid w:val="00F03786"/>
    <w:rsid w:val="00F06FDD"/>
    <w:rsid w:val="00F10819"/>
    <w:rsid w:val="00F16F35"/>
    <w:rsid w:val="00F2229D"/>
    <w:rsid w:val="00F25ABB"/>
    <w:rsid w:val="00F27963"/>
    <w:rsid w:val="00F30446"/>
    <w:rsid w:val="00F4135D"/>
    <w:rsid w:val="00F41F1B"/>
    <w:rsid w:val="00F4428F"/>
    <w:rsid w:val="00F46BD9"/>
    <w:rsid w:val="00F60BE0"/>
    <w:rsid w:val="00F6280E"/>
    <w:rsid w:val="00F7050A"/>
    <w:rsid w:val="00F75533"/>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E6E17"/>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6BDF1C-0B2F-4ED0-B9E6-BCE95426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Template>
  <TotalTime>29</TotalTime>
  <Pages>1</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User</cp:lastModifiedBy>
  <cp:revision>17</cp:revision>
  <cp:lastPrinted>2013-03-29T19:28:00Z</cp:lastPrinted>
  <dcterms:created xsi:type="dcterms:W3CDTF">2013-03-19T03:23:00Z</dcterms:created>
  <dcterms:modified xsi:type="dcterms:W3CDTF">2013-03-29T19:28:00Z</dcterms:modified>
</cp:coreProperties>
</file>